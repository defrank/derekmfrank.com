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glossary/fontTable.xml" ContentType="application/vnd.openxmlformats-officedocument.wordprocessingml.fontTable+xml"/>
  <Default Extension="rels" ContentType="application/vnd.openxmlformats-package.relationships+xml"/>
  <Override PartName="/word/glossary/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DC8" w:rsidRPr="00F50EDD" w:rsidRDefault="00880DC8" w:rsidP="00022360">
      <w:pPr>
        <w:pStyle w:val="BodyText"/>
        <w:spacing w:after="120"/>
        <w:ind w:left="0" w:firstLine="0"/>
        <w:contextualSpacing w:val="0"/>
        <w:rPr>
          <w:rStyle w:val="Heading1Char"/>
        </w:rPr>
      </w:pPr>
      <w:r w:rsidRPr="00561595">
        <w:rPr>
          <w:rStyle w:val="Heading1Char"/>
        </w:rPr>
        <w:t>Technical</w:t>
      </w:r>
      <w:r>
        <w:rPr>
          <w:rStyle w:val="Heading1Char"/>
        </w:rPr>
        <w:t xml:space="preserve"> Proficiency:</w:t>
      </w:r>
    </w:p>
    <w:p w:rsidR="009B4E66" w:rsidRPr="009B4E66" w:rsidRDefault="009B4E66" w:rsidP="00C11A55">
      <w:pPr>
        <w:pStyle w:val="BodyText"/>
        <w:numPr>
          <w:ilvl w:val="0"/>
          <w:numId w:val="29"/>
        </w:numPr>
        <w:spacing w:after="0"/>
        <w:contextualSpacing w:val="0"/>
      </w:pPr>
      <w:r>
        <w:t>Linux systems administration including Bash scripting.</w:t>
      </w:r>
    </w:p>
    <w:p w:rsidR="005C7CB6" w:rsidRDefault="00022360" w:rsidP="00C11A55">
      <w:pPr>
        <w:pStyle w:val="BodyText"/>
        <w:numPr>
          <w:ilvl w:val="0"/>
          <w:numId w:val="29"/>
        </w:numPr>
        <w:spacing w:after="0"/>
        <w:contextualSpacing w:val="0"/>
      </w:pPr>
      <w:r>
        <w:rPr>
          <w:b/>
        </w:rPr>
        <w:t>Computer Networks:</w:t>
      </w:r>
      <w:r>
        <w:t xml:space="preserve"> </w:t>
      </w:r>
      <w:r w:rsidR="00E31BCB">
        <w:t>Knowledgeable in computing networks (TCP/IP) and socket implementation.</w:t>
      </w:r>
    </w:p>
    <w:p w:rsidR="00E31BCB" w:rsidRPr="00FE5D95" w:rsidRDefault="00E31BCB" w:rsidP="00C11A55">
      <w:pPr>
        <w:pStyle w:val="BodyText"/>
        <w:numPr>
          <w:ilvl w:val="0"/>
          <w:numId w:val="29"/>
        </w:numPr>
        <w:spacing w:after="0"/>
        <w:contextualSpacing w:val="0"/>
      </w:pPr>
      <w:r>
        <w:t>Experienced in machine learning, compiler design, and operating system design.</w:t>
      </w:r>
    </w:p>
    <w:p w:rsidR="00022360" w:rsidRDefault="00022360" w:rsidP="00022360">
      <w:pPr>
        <w:pStyle w:val="Heading2"/>
        <w:spacing w:before="0" w:after="120" w:line="23" w:lineRule="atLeast"/>
      </w:pPr>
      <w:r>
        <w:t>Projects:</w:t>
      </w:r>
    </w:p>
    <w:p w:rsidR="00E35189" w:rsidRDefault="00554E71" w:rsidP="00C11A55">
      <w:pPr>
        <w:pStyle w:val="BodyText"/>
        <w:spacing w:after="80"/>
        <w:ind w:left="720"/>
        <w:contextualSpacing w:val="0"/>
      </w:pPr>
      <w:r>
        <w:rPr>
          <w:b/>
        </w:rPr>
        <w:t>DerekMF</w:t>
      </w:r>
      <w:r w:rsidR="00296A53">
        <w:rPr>
          <w:b/>
        </w:rPr>
        <w:t>rank.com</w:t>
      </w:r>
      <w:r w:rsidR="00022360">
        <w:t xml:space="preserve"> (2013): </w:t>
      </w:r>
      <w:r w:rsidR="00296A53">
        <w:t>A dynamic</w:t>
      </w:r>
      <w:r w:rsidR="00022360">
        <w:t xml:space="preserve"> website to host a portfolio, blog, and other personal informati</w:t>
      </w:r>
      <w:r w:rsidR="005C7E6D">
        <w:t>on.  Python</w:t>
      </w:r>
      <w:r w:rsidR="00296A53">
        <w:t>2</w:t>
      </w:r>
      <w:r w:rsidR="005C7E6D">
        <w:t>, Django</w:t>
      </w:r>
      <w:r w:rsidR="00296A53">
        <w:t>1.4</w:t>
      </w:r>
      <w:r w:rsidR="005C7E6D">
        <w:t>, HTML5, CSS</w:t>
      </w:r>
      <w:r w:rsidR="00296A53">
        <w:t>, SQLite3</w:t>
      </w:r>
      <w:r w:rsidR="00022360">
        <w:t>.</w:t>
      </w:r>
    </w:p>
    <w:p w:rsidR="00554E71" w:rsidRDefault="00E35189" w:rsidP="00C11A55">
      <w:pPr>
        <w:pStyle w:val="BodyText"/>
        <w:spacing w:after="80"/>
        <w:ind w:left="720"/>
        <w:contextualSpacing w:val="0"/>
      </w:pPr>
      <w:r>
        <w:rPr>
          <w:b/>
        </w:rPr>
        <w:t>GuardianCage.com</w:t>
      </w:r>
      <w:r>
        <w:t xml:space="preserve"> (2013): A dynamic website for the company Guardian Cage.  Python2, Django1.4, HTML5, CSS, </w:t>
      </w:r>
      <w:proofErr w:type="spellStart"/>
      <w:r>
        <w:t>MySQL</w:t>
      </w:r>
      <w:proofErr w:type="spellEnd"/>
      <w:r>
        <w:t>.</w:t>
      </w:r>
    </w:p>
    <w:p w:rsidR="00022360" w:rsidRPr="00847BA9" w:rsidRDefault="00554E71" w:rsidP="00C11A55">
      <w:pPr>
        <w:pStyle w:val="BodyText"/>
        <w:spacing w:after="80"/>
        <w:ind w:left="720"/>
        <w:contextualSpacing w:val="0"/>
      </w:pPr>
      <w:r>
        <w:rPr>
          <w:b/>
        </w:rPr>
        <w:t xml:space="preserve">Trumur.com </w:t>
      </w:r>
      <w:r>
        <w:t xml:space="preserve">(2013): A dynamic social website.  Python2, Django1.4, HTML5, CSS, </w:t>
      </w:r>
      <w:proofErr w:type="spellStart"/>
      <w:r>
        <w:t>MySQL</w:t>
      </w:r>
      <w:proofErr w:type="spellEnd"/>
      <w:r>
        <w:t>.</w:t>
      </w:r>
    </w:p>
    <w:p w:rsidR="00880DC8" w:rsidRPr="00343C64" w:rsidRDefault="00880DC8" w:rsidP="008D5072">
      <w:pPr>
        <w:pStyle w:val="Heading2"/>
        <w:spacing w:before="0" w:after="120" w:line="23" w:lineRule="atLeast"/>
      </w:pPr>
      <w:r>
        <w:t xml:space="preserve">Languages: </w:t>
      </w:r>
      <w:r w:rsidR="00AB4B80">
        <w:t xml:space="preserve"> </w:t>
      </w:r>
      <w:r w:rsidR="00AB4B80">
        <w:rPr>
          <w:b w:val="0"/>
          <w:i/>
        </w:rPr>
        <w:t>[P</w:t>
      </w:r>
      <w:r w:rsidR="00343C64" w:rsidRPr="00AB4B80">
        <w:rPr>
          <w:b w:val="0"/>
          <w:i/>
        </w:rPr>
        <w:t>roficient</w:t>
      </w:r>
      <w:r w:rsidR="00AB4B80">
        <w:rPr>
          <w:b w:val="0"/>
          <w:i/>
        </w:rPr>
        <w:t>]</w:t>
      </w:r>
      <w:r w:rsidR="00343C64">
        <w:t xml:space="preserve"> </w:t>
      </w:r>
      <w:r w:rsidR="002471BC" w:rsidRPr="00343C64">
        <w:rPr>
          <w:rStyle w:val="BodyTextChar"/>
          <w:b w:val="0"/>
        </w:rPr>
        <w:t>C, C++,</w:t>
      </w:r>
      <w:r w:rsidR="00FF0412" w:rsidRPr="00343C64">
        <w:rPr>
          <w:rStyle w:val="BodyTextChar"/>
          <w:b w:val="0"/>
        </w:rPr>
        <w:t xml:space="preserve"> Java, </w:t>
      </w:r>
      <w:r w:rsidRPr="00343C64">
        <w:rPr>
          <w:rStyle w:val="BodyTextChar"/>
          <w:b w:val="0"/>
        </w:rPr>
        <w:t>Common Lisp</w:t>
      </w:r>
      <w:r w:rsidR="00865249">
        <w:rPr>
          <w:rStyle w:val="BodyTextChar"/>
          <w:b w:val="0"/>
        </w:rPr>
        <w:t>, Python</w:t>
      </w:r>
      <w:r w:rsidR="00F92994">
        <w:rPr>
          <w:rStyle w:val="BodyTextChar"/>
          <w:b w:val="0"/>
        </w:rPr>
        <w:t xml:space="preserve">; </w:t>
      </w:r>
      <w:r w:rsidR="00AB4B80">
        <w:rPr>
          <w:b w:val="0"/>
          <w:i/>
        </w:rPr>
        <w:t>[P</w:t>
      </w:r>
      <w:r w:rsidR="00343C64" w:rsidRPr="00AB4B80">
        <w:rPr>
          <w:b w:val="0"/>
          <w:i/>
        </w:rPr>
        <w:t>rior Experience</w:t>
      </w:r>
      <w:r w:rsidR="00AB4B80">
        <w:rPr>
          <w:b w:val="0"/>
          <w:i/>
        </w:rPr>
        <w:t>]</w:t>
      </w:r>
      <w:r w:rsidR="00343C64">
        <w:t xml:space="preserve"> </w:t>
      </w:r>
      <w:r w:rsidRPr="005A4A55">
        <w:rPr>
          <w:rStyle w:val="BodyTextChar"/>
          <w:b w:val="0"/>
        </w:rPr>
        <w:t xml:space="preserve">Scheme, </w:t>
      </w:r>
      <w:r w:rsidR="006555B0" w:rsidRPr="005A4A55">
        <w:rPr>
          <w:rStyle w:val="BodyTextChar"/>
          <w:b w:val="0"/>
        </w:rPr>
        <w:t xml:space="preserve">Perl, </w:t>
      </w:r>
      <w:proofErr w:type="spellStart"/>
      <w:r w:rsidR="003C0A07">
        <w:rPr>
          <w:rStyle w:val="BodyTextChar"/>
          <w:b w:val="0"/>
        </w:rPr>
        <w:t>Lua</w:t>
      </w:r>
      <w:proofErr w:type="spellEnd"/>
      <w:r w:rsidR="003C0A07">
        <w:rPr>
          <w:rStyle w:val="BodyTextChar"/>
          <w:b w:val="0"/>
        </w:rPr>
        <w:t xml:space="preserve">, </w:t>
      </w:r>
      <w:proofErr w:type="spellStart"/>
      <w:r w:rsidRPr="005A4A55">
        <w:rPr>
          <w:rStyle w:val="BodyTextChar"/>
          <w:b w:val="0"/>
        </w:rPr>
        <w:t>OCaml</w:t>
      </w:r>
      <w:proofErr w:type="spellEnd"/>
      <w:r w:rsidRPr="005A4A55">
        <w:rPr>
          <w:rStyle w:val="BodyTextChar"/>
          <w:b w:val="0"/>
        </w:rPr>
        <w:t xml:space="preserve">, </w:t>
      </w:r>
      <w:r w:rsidR="006331BB">
        <w:rPr>
          <w:rStyle w:val="BodyTextChar"/>
          <w:b w:val="0"/>
        </w:rPr>
        <w:t>Prolog</w:t>
      </w:r>
      <w:r w:rsidR="006555B0">
        <w:rPr>
          <w:rStyle w:val="BodyTextChar"/>
          <w:b w:val="0"/>
        </w:rPr>
        <w:t xml:space="preserve"> </w:t>
      </w:r>
    </w:p>
    <w:p w:rsidR="005B03E4" w:rsidRDefault="005B03E4" w:rsidP="008D5072">
      <w:pPr>
        <w:pStyle w:val="Heading2"/>
        <w:spacing w:before="0" w:after="120" w:line="23" w:lineRule="atLeast"/>
        <w:rPr>
          <w:rStyle w:val="BodyTextChar"/>
        </w:rPr>
      </w:pPr>
      <w:r>
        <w:t>Technologies:</w:t>
      </w:r>
      <w:r>
        <w:rPr>
          <w:b w:val="0"/>
        </w:rPr>
        <w:t xml:space="preserve"> </w:t>
      </w:r>
      <w:proofErr w:type="spellStart"/>
      <w:r w:rsidR="00296A53">
        <w:rPr>
          <w:b w:val="0"/>
        </w:rPr>
        <w:t>Django</w:t>
      </w:r>
      <w:proofErr w:type="spellEnd"/>
      <w:r w:rsidR="00296A53">
        <w:rPr>
          <w:b w:val="0"/>
        </w:rPr>
        <w:t xml:space="preserve">, </w:t>
      </w:r>
      <w:proofErr w:type="spellStart"/>
      <w:r w:rsidR="00296A53">
        <w:rPr>
          <w:b w:val="0"/>
        </w:rPr>
        <w:t>MySQL</w:t>
      </w:r>
      <w:proofErr w:type="spellEnd"/>
      <w:r w:rsidR="00296A53">
        <w:rPr>
          <w:b w:val="0"/>
        </w:rPr>
        <w:t xml:space="preserve">, </w:t>
      </w:r>
      <w:proofErr w:type="spellStart"/>
      <w:r w:rsidR="00296A53">
        <w:rPr>
          <w:b w:val="0"/>
        </w:rPr>
        <w:t>SQLite</w:t>
      </w:r>
      <w:proofErr w:type="spellEnd"/>
      <w:r w:rsidR="00296A53">
        <w:rPr>
          <w:b w:val="0"/>
        </w:rPr>
        <w:t xml:space="preserve">, </w:t>
      </w:r>
      <w:r>
        <w:rPr>
          <w:b w:val="0"/>
        </w:rPr>
        <w:t xml:space="preserve">HTML/CSS, </w:t>
      </w:r>
      <w:r w:rsidRPr="00D00495">
        <w:rPr>
          <w:rStyle w:val="BodyTextChar"/>
          <w:b w:val="0"/>
        </w:rPr>
        <w:t>Octave, MATLAB</w:t>
      </w:r>
      <w:r>
        <w:rPr>
          <w:rStyle w:val="BodyTextChar"/>
          <w:b w:val="0"/>
        </w:rPr>
        <w:t xml:space="preserve">, Vim, </w:t>
      </w:r>
      <w:proofErr w:type="spellStart"/>
      <w:r>
        <w:rPr>
          <w:rStyle w:val="BodyTextChar"/>
          <w:b w:val="0"/>
        </w:rPr>
        <w:t>Emacs</w:t>
      </w:r>
      <w:proofErr w:type="spellEnd"/>
      <w:r>
        <w:rPr>
          <w:rStyle w:val="BodyTextChar"/>
          <w:b w:val="0"/>
        </w:rPr>
        <w:t>, Microsoft Office</w:t>
      </w:r>
    </w:p>
    <w:p w:rsidR="00880DC8" w:rsidRDefault="00880DC8" w:rsidP="008D5072">
      <w:pPr>
        <w:pStyle w:val="Heading2"/>
        <w:spacing w:before="0" w:after="120" w:line="23" w:lineRule="atLeast"/>
      </w:pPr>
      <w:r>
        <w:t xml:space="preserve">Operating Systems: </w:t>
      </w:r>
      <w:r w:rsidRPr="00D00495">
        <w:rPr>
          <w:rStyle w:val="BodyTextChar"/>
          <w:b w:val="0"/>
        </w:rPr>
        <w:t>Linux/Unix, Mac OS X</w:t>
      </w:r>
    </w:p>
    <w:p w:rsidR="00880DC8" w:rsidRDefault="00880DC8" w:rsidP="008D5072">
      <w:pPr>
        <w:pStyle w:val="Heading1"/>
        <w:spacing w:before="240" w:after="120" w:line="23" w:lineRule="atLeast"/>
      </w:pPr>
      <w:r>
        <w:t>Professional Strengths:</w:t>
      </w:r>
    </w:p>
    <w:sdt>
      <w:sdtPr>
        <w:id w:val="9459754"/>
        <w:placeholder>
          <w:docPart w:val="7B2A8F268D7CED448BCDD91CBBB534F4"/>
        </w:placeholder>
      </w:sdtPr>
      <w:sdtContent>
        <w:p w:rsidR="006A587F" w:rsidRPr="00A17A8F" w:rsidRDefault="006A587F" w:rsidP="00C11A55">
          <w:pPr>
            <w:pStyle w:val="BodyText"/>
            <w:numPr>
              <w:ilvl w:val="0"/>
              <w:numId w:val="29"/>
            </w:numPr>
            <w:spacing w:after="0"/>
            <w:contextualSpacing w:val="0"/>
            <w:rPr>
              <w:rStyle w:val="Heading1Char"/>
              <w:b w:val="0"/>
              <w:bCs w:val="0"/>
            </w:rPr>
          </w:pPr>
          <w:r>
            <w:rPr>
              <w:rStyle w:val="Heading1Char"/>
              <w:sz w:val="20"/>
            </w:rPr>
            <w:t>Self-starter:</w:t>
          </w:r>
          <w:r>
            <w:rPr>
              <w:rStyle w:val="Heading1Char"/>
              <w:b w:val="0"/>
              <w:sz w:val="20"/>
            </w:rPr>
            <w:t xml:space="preserve"> Take initiative, eager and willing to learn, and creative problem solver.</w:t>
          </w:r>
        </w:p>
        <w:p w:rsidR="00880DC8" w:rsidRPr="00C11A55" w:rsidRDefault="00880DC8" w:rsidP="00C11A55">
          <w:pPr>
            <w:pStyle w:val="BodyText"/>
            <w:numPr>
              <w:ilvl w:val="0"/>
              <w:numId w:val="22"/>
            </w:numPr>
            <w:spacing w:after="0"/>
            <w:contextualSpacing w:val="0"/>
          </w:pPr>
          <w:r w:rsidRPr="00C45B3A">
            <w:rPr>
              <w:rFonts w:cs="Helvetica"/>
              <w:color w:val="000000"/>
              <w:szCs w:val="20"/>
            </w:rPr>
            <w:t>Strong background in applied mathematics and general physics.</w:t>
          </w:r>
        </w:p>
        <w:p w:rsidR="00880DC8" w:rsidRPr="0053630A" w:rsidRDefault="00880DC8" w:rsidP="00C11A55">
          <w:pPr>
            <w:pStyle w:val="BodyText"/>
            <w:numPr>
              <w:ilvl w:val="0"/>
              <w:numId w:val="22"/>
            </w:numPr>
            <w:spacing w:after="0"/>
            <w:contextualSpacing w:val="0"/>
          </w:pPr>
          <w:r w:rsidRPr="0053630A">
            <w:rPr>
              <w:rFonts w:cs="Helvetica"/>
              <w:color w:val="000000"/>
              <w:szCs w:val="20"/>
            </w:rPr>
            <w:t>Quick learner and able to apply new concepts quickly.</w:t>
          </w:r>
        </w:p>
        <w:p w:rsidR="00880DC8" w:rsidRPr="00880DC8" w:rsidRDefault="00880DC8" w:rsidP="00C11A55">
          <w:pPr>
            <w:pStyle w:val="BodyText"/>
            <w:numPr>
              <w:ilvl w:val="0"/>
              <w:numId w:val="22"/>
            </w:numPr>
            <w:spacing w:after="0"/>
            <w:contextualSpacing w:val="0"/>
          </w:pPr>
          <w:r w:rsidRPr="00880DC8">
            <w:t>Great work ethic, great interaction with others, and have excellent leadership.</w:t>
          </w:r>
        </w:p>
      </w:sdtContent>
    </w:sdt>
    <w:p w:rsidR="005B03E4" w:rsidRDefault="005B03E4" w:rsidP="008D5072">
      <w:pPr>
        <w:pStyle w:val="Heading1"/>
        <w:spacing w:before="240" w:after="120" w:line="23" w:lineRule="atLeast"/>
      </w:pPr>
      <w:r>
        <w:t>Education:</w:t>
      </w:r>
    </w:p>
    <w:p w:rsidR="005B03E4" w:rsidRDefault="00C93000" w:rsidP="008D5072">
      <w:pPr>
        <w:pStyle w:val="Heading2"/>
        <w:spacing w:before="0" w:after="120" w:line="23" w:lineRule="atLeast"/>
        <w:contextualSpacing/>
      </w:pPr>
      <w:sdt>
        <w:sdtPr>
          <w:id w:val="9459748"/>
          <w:placeholder>
            <w:docPart w:val="5323C7FFE4273E4CB76C5DD598D8650D"/>
          </w:placeholder>
        </w:sdtPr>
        <w:sdtContent>
          <w:r w:rsidR="005B03E4">
            <w:t>University of California, Santa Cruz</w:t>
          </w:r>
        </w:sdtContent>
      </w:sdt>
      <w:r w:rsidR="005B03E4">
        <w:tab/>
        <w:t>Sep 2008 – June 2012</w:t>
      </w:r>
    </w:p>
    <w:sdt>
      <w:sdtPr>
        <w:id w:val="9459749"/>
        <w:placeholder>
          <w:docPart w:val="44C4C0FE5A9ACD4BB80E3670A53F6163"/>
        </w:placeholder>
      </w:sdtPr>
      <w:sdtContent>
        <w:p w:rsidR="005B03E4" w:rsidRDefault="005B03E4" w:rsidP="008D5072">
          <w:pPr>
            <w:pStyle w:val="BodyText"/>
            <w:spacing w:after="120"/>
          </w:pPr>
          <w:r>
            <w:t>Bachelor of Science Degree in Computer Science</w:t>
          </w:r>
          <w:r w:rsidR="00C45B3A">
            <w:tab/>
            <w:t>(School of Engineering)</w:t>
          </w:r>
        </w:p>
      </w:sdtContent>
    </w:sdt>
    <w:p w:rsidR="00867624" w:rsidRDefault="0013120F" w:rsidP="008D5072">
      <w:pPr>
        <w:pStyle w:val="Heading2"/>
        <w:spacing w:before="0" w:after="120" w:line="23" w:lineRule="atLeast"/>
        <w:rPr>
          <w:b w:val="0"/>
        </w:rPr>
      </w:pPr>
      <w:r>
        <w:t>Courses Taken</w:t>
      </w:r>
      <w:r w:rsidR="009E398F">
        <w:t xml:space="preserve"> Include</w:t>
      </w:r>
      <w:r>
        <w:t>:</w:t>
      </w:r>
      <w:r w:rsidR="009E398F">
        <w:rPr>
          <w:b w:val="0"/>
        </w:rPr>
        <w:t xml:space="preserve"> </w:t>
      </w:r>
    </w:p>
    <w:p w:rsidR="00867624" w:rsidRDefault="00815722" w:rsidP="008D5072">
      <w:pPr>
        <w:pStyle w:val="Heading2"/>
        <w:tabs>
          <w:tab w:val="clear" w:pos="10080"/>
        </w:tabs>
        <w:spacing w:before="0" w:after="120" w:line="23" w:lineRule="atLeast"/>
        <w:ind w:firstLine="360"/>
        <w:contextualSpacing/>
        <w:rPr>
          <w:b w:val="0"/>
        </w:rPr>
      </w:pPr>
      <w:r>
        <w:rPr>
          <w:b w:val="0"/>
        </w:rPr>
        <w:t xml:space="preserve">Artificial Intelligence </w:t>
      </w:r>
      <w:r>
        <w:rPr>
          <w:b w:val="0"/>
        </w:rPr>
        <w:tab/>
      </w:r>
      <w:r w:rsidR="00867624">
        <w:rPr>
          <w:b w:val="0"/>
        </w:rPr>
        <w:t xml:space="preserve">Operating Systems  </w:t>
      </w:r>
      <w:r w:rsidR="00867624">
        <w:rPr>
          <w:b w:val="0"/>
        </w:rPr>
        <w:tab/>
      </w:r>
      <w:r w:rsidR="00867624">
        <w:rPr>
          <w:b w:val="0"/>
        </w:rPr>
        <w:tab/>
      </w:r>
      <w:r w:rsidR="009E398F">
        <w:rPr>
          <w:b w:val="0"/>
        </w:rPr>
        <w:t>F</w:t>
      </w:r>
      <w:r w:rsidR="00867624">
        <w:rPr>
          <w:b w:val="0"/>
        </w:rPr>
        <w:t>undamentals of Compiler Design</w:t>
      </w:r>
    </w:p>
    <w:p w:rsidR="00867624" w:rsidRDefault="009E398F" w:rsidP="008D5072">
      <w:pPr>
        <w:pStyle w:val="Heading2"/>
        <w:tabs>
          <w:tab w:val="clear" w:pos="10080"/>
        </w:tabs>
        <w:spacing w:before="0" w:after="120" w:line="23" w:lineRule="atLeast"/>
        <w:ind w:firstLine="360"/>
        <w:contextualSpacing/>
        <w:rPr>
          <w:b w:val="0"/>
        </w:rPr>
      </w:pPr>
      <w:r>
        <w:rPr>
          <w:b w:val="0"/>
        </w:rPr>
        <w:t>Advanced Programming</w:t>
      </w:r>
      <w:r w:rsidR="00815722">
        <w:rPr>
          <w:b w:val="0"/>
        </w:rPr>
        <w:t xml:space="preserve"> </w:t>
      </w:r>
      <w:r w:rsidR="00867624">
        <w:rPr>
          <w:b w:val="0"/>
        </w:rPr>
        <w:tab/>
        <w:t xml:space="preserve">Computer Networks </w:t>
      </w:r>
      <w:r w:rsidR="00867624">
        <w:rPr>
          <w:b w:val="0"/>
        </w:rPr>
        <w:tab/>
      </w:r>
      <w:r w:rsidR="00867624">
        <w:rPr>
          <w:b w:val="0"/>
        </w:rPr>
        <w:tab/>
        <w:t>Computational Models</w:t>
      </w:r>
    </w:p>
    <w:p w:rsidR="0013120F" w:rsidRPr="00867624" w:rsidRDefault="00815722" w:rsidP="008D5072">
      <w:pPr>
        <w:pStyle w:val="Heading2"/>
        <w:tabs>
          <w:tab w:val="clear" w:pos="10080"/>
        </w:tabs>
        <w:spacing w:before="0" w:after="120" w:line="23" w:lineRule="atLeast"/>
        <w:ind w:firstLine="360"/>
        <w:contextualSpacing/>
        <w:rPr>
          <w:b w:val="0"/>
        </w:rPr>
      </w:pPr>
      <w:r>
        <w:rPr>
          <w:b w:val="0"/>
        </w:rPr>
        <w:t xml:space="preserve">Computer Architecture </w:t>
      </w:r>
      <w:r w:rsidR="00867624" w:rsidRPr="00867624">
        <w:rPr>
          <w:b w:val="0"/>
        </w:rPr>
        <w:tab/>
        <w:t>Computational Methods</w:t>
      </w:r>
      <w:r w:rsidR="00867624" w:rsidRPr="00867624">
        <w:rPr>
          <w:b w:val="0"/>
        </w:rPr>
        <w:tab/>
        <w:t xml:space="preserve">Comparative Programming Languages </w:t>
      </w:r>
      <w:r w:rsidR="00867624" w:rsidRPr="00867624">
        <w:rPr>
          <w:b w:val="0"/>
        </w:rPr>
        <w:tab/>
      </w:r>
    </w:p>
    <w:p w:rsidR="0013120F" w:rsidRDefault="0013120F" w:rsidP="008D5072">
      <w:pPr>
        <w:pStyle w:val="Heading2"/>
        <w:spacing w:before="240" w:after="120" w:line="23" w:lineRule="atLeast"/>
      </w:pPr>
      <w:r>
        <w:t>Course Projects</w:t>
      </w:r>
      <w:r w:rsidR="00867624">
        <w:t xml:space="preserve"> Include</w:t>
      </w:r>
      <w:r>
        <w:t>:</w:t>
      </w:r>
    </w:p>
    <w:p w:rsidR="0013120F" w:rsidRDefault="0013120F" w:rsidP="00C11A55">
      <w:pPr>
        <w:pStyle w:val="BodyText"/>
        <w:spacing w:after="80"/>
        <w:ind w:left="720"/>
        <w:contextualSpacing w:val="0"/>
      </w:pPr>
      <w:r>
        <w:rPr>
          <w:b/>
        </w:rPr>
        <w:t>Compiler</w:t>
      </w:r>
      <w:r>
        <w:t xml:space="preserve"> (2011): A compiler for a C-style minimal language.  C, Flex</w:t>
      </w:r>
      <w:r w:rsidR="00FF097D">
        <w:t xml:space="preserve"> (fast lexical analyzer generator)</w:t>
      </w:r>
      <w:r>
        <w:t>, Bison.</w:t>
      </w:r>
    </w:p>
    <w:p w:rsidR="0013120F" w:rsidRDefault="0013120F" w:rsidP="00C11A55">
      <w:pPr>
        <w:pStyle w:val="BodyText"/>
        <w:spacing w:after="80"/>
        <w:ind w:left="720"/>
        <w:contextualSpacing w:val="0"/>
      </w:pPr>
      <w:r>
        <w:rPr>
          <w:b/>
        </w:rPr>
        <w:t xml:space="preserve">Game Agent </w:t>
      </w:r>
      <w:r>
        <w:t>(2012): A game agent for a game called Rock-Paper-Scissor Safari with implementation of machine learning.  Common Lisp.</w:t>
      </w:r>
    </w:p>
    <w:p w:rsidR="0013120F" w:rsidRPr="0013120F" w:rsidRDefault="0013120F" w:rsidP="00C11A55">
      <w:pPr>
        <w:pStyle w:val="BodyText"/>
        <w:spacing w:after="80"/>
        <w:ind w:left="720"/>
        <w:contextualSpacing w:val="0"/>
        <w:rPr>
          <w:rStyle w:val="Heading1Char"/>
        </w:rPr>
      </w:pPr>
      <w:r>
        <w:rPr>
          <w:b/>
        </w:rPr>
        <w:t>Shell</w:t>
      </w:r>
      <w:r>
        <w:t xml:space="preserve"> (2012): A minimal Bourne-like shell.  C.</w:t>
      </w:r>
    </w:p>
    <w:p w:rsidR="00781147" w:rsidRDefault="00781147" w:rsidP="008D5072">
      <w:pPr>
        <w:pStyle w:val="Heading1"/>
        <w:spacing w:before="240" w:after="120" w:line="23" w:lineRule="atLeast"/>
      </w:pPr>
      <w:r>
        <w:t>Experience</w:t>
      </w:r>
      <w:r w:rsidR="001B051C">
        <w:t>:</w:t>
      </w:r>
    </w:p>
    <w:p w:rsidR="00D55553" w:rsidRDefault="00D55553" w:rsidP="008D5072">
      <w:pPr>
        <w:pStyle w:val="Heading2"/>
        <w:spacing w:before="0" w:after="120" w:line="23" w:lineRule="atLeast"/>
      </w:pPr>
      <w:r>
        <w:t>Derek Frank</w:t>
      </w:r>
      <w:r w:rsidR="008A75E0">
        <w:t xml:space="preserve"> Website Freelance</w:t>
      </w:r>
      <w:r>
        <w:t xml:space="preserve">, Marina Del Rey, CA </w:t>
      </w:r>
      <w:r>
        <w:tab/>
        <w:t>January 2013 – Present</w:t>
      </w:r>
    </w:p>
    <w:p w:rsidR="00D55553" w:rsidRDefault="00D55553" w:rsidP="00D55553">
      <w:pPr>
        <w:pStyle w:val="BodyText"/>
      </w:pPr>
      <w:r>
        <w:t>Junior Web Developer</w:t>
      </w:r>
    </w:p>
    <w:p w:rsidR="00D55553" w:rsidRDefault="00D55553" w:rsidP="00D55553">
      <w:pPr>
        <w:pStyle w:val="BodyText"/>
      </w:pPr>
      <w:r>
        <w:tab/>
        <w:t xml:space="preserve">Taking initiative to learn and </w:t>
      </w:r>
      <w:proofErr w:type="gramStart"/>
      <w:r>
        <w:t>free lance</w:t>
      </w:r>
      <w:proofErr w:type="gramEnd"/>
      <w:r>
        <w:t xml:space="preserve"> web development.</w:t>
      </w:r>
    </w:p>
    <w:p w:rsidR="00D55553" w:rsidRPr="00D55553" w:rsidRDefault="00D55553" w:rsidP="00C11A55">
      <w:pPr>
        <w:pStyle w:val="BodyText"/>
      </w:pPr>
      <w:r>
        <w:tab/>
        <w:t>Picking up many technologies including: Python/</w:t>
      </w:r>
      <w:proofErr w:type="spellStart"/>
      <w:r>
        <w:t>Django</w:t>
      </w:r>
      <w:proofErr w:type="spellEnd"/>
      <w:r>
        <w:t xml:space="preserve">, HTML, CSS, </w:t>
      </w:r>
      <w:proofErr w:type="spellStart"/>
      <w:r>
        <w:t>MySQL</w:t>
      </w:r>
      <w:proofErr w:type="spellEnd"/>
      <w:r>
        <w:t xml:space="preserve">, </w:t>
      </w:r>
      <w:proofErr w:type="spellStart"/>
      <w:r>
        <w:t>SQLite</w:t>
      </w:r>
      <w:proofErr w:type="spellEnd"/>
      <w:r>
        <w:t xml:space="preserve">, </w:t>
      </w:r>
      <w:proofErr w:type="spellStart"/>
      <w:r>
        <w:t>Javascript</w:t>
      </w:r>
      <w:proofErr w:type="spellEnd"/>
      <w:r>
        <w:t>.</w:t>
      </w:r>
    </w:p>
    <w:p w:rsidR="00404A07" w:rsidRDefault="00404A07" w:rsidP="008D5072">
      <w:pPr>
        <w:pStyle w:val="Heading2"/>
        <w:spacing w:before="0" w:after="120" w:line="23" w:lineRule="atLeast"/>
      </w:pPr>
      <w:r>
        <w:t>General Employment, Woodland Hills, CA</w:t>
      </w:r>
      <w:r>
        <w:tab/>
        <w:t>August 2011 – September 2011</w:t>
      </w:r>
    </w:p>
    <w:p w:rsidR="00C45B3A" w:rsidRDefault="00F50EDD" w:rsidP="006F25B0">
      <w:pPr>
        <w:pStyle w:val="BodyText"/>
        <w:spacing w:after="120"/>
      </w:pPr>
      <w:r>
        <w:t>Administrative Assistant</w:t>
      </w:r>
    </w:p>
    <w:p w:rsidR="00CE4A3E" w:rsidRDefault="00CE4A3E" w:rsidP="008D5072">
      <w:pPr>
        <w:pStyle w:val="BodyText"/>
        <w:spacing w:before="240" w:after="120"/>
        <w:ind w:firstLine="0"/>
      </w:pPr>
      <w:r>
        <w:t>Provided web advertisement and recruitment with use of HTML</w:t>
      </w:r>
      <w:r w:rsidR="00F85E4A">
        <w:t>.</w:t>
      </w:r>
    </w:p>
    <w:p w:rsidR="00CE4A3E" w:rsidRDefault="00CE4A3E" w:rsidP="008D5072">
      <w:pPr>
        <w:pStyle w:val="BodyText"/>
        <w:spacing w:before="240" w:after="120"/>
        <w:ind w:firstLine="0"/>
      </w:pPr>
      <w:r>
        <w:t>Maintained and organized computer database files along with hard copies</w:t>
      </w:r>
      <w:r w:rsidR="00F85E4A">
        <w:t>.</w:t>
      </w:r>
    </w:p>
    <w:p w:rsidR="005B03E4" w:rsidRDefault="00F85E4A" w:rsidP="006A587F">
      <w:pPr>
        <w:pStyle w:val="BodyText"/>
        <w:spacing w:before="240" w:after="120"/>
        <w:ind w:firstLine="0"/>
      </w:pPr>
      <w:proofErr w:type="gramStart"/>
      <w:r>
        <w:t>Created spreadsheets</w:t>
      </w:r>
      <w:r w:rsidR="00F50EDD">
        <w:t xml:space="preserve"> in Excel</w:t>
      </w:r>
      <w:r>
        <w:t>.</w:t>
      </w:r>
      <w:proofErr w:type="gramEnd"/>
    </w:p>
    <w:p w:rsidR="00A140BE" w:rsidRDefault="00A140BE" w:rsidP="008D5072">
      <w:pPr>
        <w:pStyle w:val="Heading2"/>
        <w:spacing w:line="23" w:lineRule="atLeast"/>
      </w:pPr>
      <w:r>
        <w:t>RMD Group Inc., Los Angeles, CA</w:t>
      </w:r>
      <w:r>
        <w:tab/>
        <w:t>July 2009 – August 2009</w:t>
      </w:r>
    </w:p>
    <w:p w:rsidR="002A0812" w:rsidRDefault="00296A53" w:rsidP="008D5072">
      <w:pPr>
        <w:pStyle w:val="BodyText"/>
      </w:pPr>
      <w:r>
        <w:t>Product Specialist</w:t>
      </w:r>
    </w:p>
    <w:p w:rsidR="00296A53" w:rsidRDefault="00497804" w:rsidP="00C11A55">
      <w:pPr>
        <w:pStyle w:val="BodyText"/>
        <w:ind w:firstLine="0"/>
      </w:pPr>
      <w:r>
        <w:t>Promoted FORD brand</w:t>
      </w:r>
      <w:r w:rsidR="00E02433">
        <w:t xml:space="preserve"> vehicles to the general public.</w:t>
      </w:r>
    </w:p>
    <w:p w:rsidR="00296A53" w:rsidRDefault="00296A53" w:rsidP="00C11A55">
      <w:pPr>
        <w:pStyle w:val="BodyText"/>
        <w:ind w:firstLine="0"/>
      </w:pPr>
      <w:r>
        <w:t>Direct marketing</w:t>
      </w:r>
    </w:p>
    <w:p w:rsidR="00A140BE" w:rsidRPr="00A140BE" w:rsidRDefault="00296A53" w:rsidP="00C11A55">
      <w:pPr>
        <w:pStyle w:val="BodyText"/>
        <w:ind w:firstLine="0"/>
      </w:pPr>
      <w:r>
        <w:t>Event marketing</w:t>
      </w:r>
    </w:p>
    <w:p w:rsidR="007D5332" w:rsidRDefault="00781147" w:rsidP="008D5072">
      <w:pPr>
        <w:pStyle w:val="Heading2"/>
        <w:spacing w:line="23" w:lineRule="atLeast"/>
      </w:pPr>
      <w:r>
        <w:t>Albertsons, Marina del Rey, CA</w:t>
      </w:r>
      <w:r>
        <w:tab/>
        <w:t>Mar 2008 – Sep 2008</w:t>
      </w:r>
    </w:p>
    <w:p w:rsidR="007D7A35" w:rsidRDefault="00AE288B" w:rsidP="008D5072">
      <w:pPr>
        <w:spacing w:line="23" w:lineRule="atLeast"/>
      </w:pPr>
      <w:r>
        <w:t>Courtesy Clerk</w:t>
      </w:r>
    </w:p>
    <w:sdt>
      <w:sdtPr>
        <w:id w:val="47035058"/>
        <w:placeholder>
          <w:docPart w:val="8B82E115AD87A24895A76B1FD035DE62"/>
        </w:placeholder>
      </w:sdtPr>
      <w:sdtEndPr>
        <w:rPr>
          <w:rStyle w:val="BodyTextChar"/>
        </w:rPr>
      </w:sdtEndPr>
      <w:sdtContent>
        <w:p w:rsidR="00E04ED7" w:rsidRDefault="00DE2942" w:rsidP="00C11A55">
          <w:pPr>
            <w:spacing w:line="23" w:lineRule="atLeast"/>
            <w:ind w:left="360"/>
          </w:pPr>
          <w:r>
            <w:t>Interacted with and provided service for customers to improve overall customer satisfaction</w:t>
          </w:r>
          <w:r w:rsidR="008472F9">
            <w:t>.</w:t>
          </w:r>
        </w:p>
        <w:p w:rsidR="007D5332" w:rsidRDefault="00E04ED7" w:rsidP="00C11A55">
          <w:pPr>
            <w:spacing w:line="23" w:lineRule="atLeast"/>
            <w:ind w:left="360"/>
          </w:pPr>
          <w:r>
            <w:t>Maintained store.</w:t>
          </w:r>
        </w:p>
      </w:sdtContent>
    </w:sdt>
    <w:p w:rsidR="00983190" w:rsidRDefault="00C93000" w:rsidP="008D5072">
      <w:pPr>
        <w:pStyle w:val="Heading2"/>
        <w:spacing w:line="23" w:lineRule="atLeast"/>
        <w:contextualSpacing/>
      </w:pPr>
      <w:sdt>
        <w:sdtPr>
          <w:id w:val="9459744"/>
          <w:placeholder>
            <w:docPart w:val="DA8D1380856DFF45A0284DC319573087"/>
          </w:placeholder>
        </w:sdtPr>
        <w:sdtContent>
          <w:r w:rsidR="00781147">
            <w:t>Hollister Co.</w:t>
          </w:r>
          <w:r w:rsidR="00983190">
            <w:t>, Los Angeles, CA</w:t>
          </w:r>
        </w:sdtContent>
      </w:sdt>
      <w:r w:rsidR="00781147">
        <w:tab/>
        <w:t>Sep 2007 –</w:t>
      </w:r>
      <w:r w:rsidR="007D5332">
        <w:t xml:space="preserve"> Mar 2008</w:t>
      </w:r>
    </w:p>
    <w:p w:rsidR="00E96F70" w:rsidRDefault="00983190" w:rsidP="008D5072">
      <w:pPr>
        <w:spacing w:line="23" w:lineRule="atLeast"/>
      </w:pPr>
      <w:r>
        <w:t>Sales</w:t>
      </w:r>
      <w:r w:rsidR="005B383F">
        <w:t xml:space="preserve"> Representative</w:t>
      </w:r>
    </w:p>
    <w:sdt>
      <w:sdtPr>
        <w:id w:val="9459797"/>
        <w:placeholder>
          <w:docPart w:val="8930FB2859376344AE6BE42A9D9B7847"/>
        </w:placeholder>
      </w:sdtPr>
      <w:sdtContent>
        <w:p w:rsidR="001E52F1" w:rsidRDefault="00E04ED7" w:rsidP="00C11A55">
          <w:pPr>
            <w:pStyle w:val="BodyText"/>
            <w:ind w:firstLine="0"/>
          </w:pPr>
          <w:r>
            <w:t>Interacted with customers to improve overall customer satisfaction</w:t>
          </w:r>
          <w:r w:rsidR="00EF1F37">
            <w:t>.</w:t>
          </w:r>
        </w:p>
        <w:p w:rsidR="00E04ED7" w:rsidRDefault="001E52F1" w:rsidP="00C11A55">
          <w:pPr>
            <w:pStyle w:val="BodyText"/>
            <w:ind w:firstLine="0"/>
          </w:pPr>
          <w:r>
            <w:t>Acquired sales promotion techniques.</w:t>
          </w:r>
        </w:p>
        <w:p w:rsidR="008A59FD" w:rsidRDefault="00E04ED7" w:rsidP="00C11A55">
          <w:pPr>
            <w:pStyle w:val="BodyText"/>
            <w:ind w:firstLine="0"/>
          </w:pPr>
          <w:r>
            <w:t>Handled store transactions.</w:t>
          </w:r>
        </w:p>
        <w:p w:rsidR="00781147" w:rsidRPr="0053630A" w:rsidRDefault="00E04ED7" w:rsidP="00C11A55">
          <w:pPr>
            <w:pStyle w:val="BodyText"/>
            <w:ind w:firstLine="0"/>
          </w:pPr>
          <w:r>
            <w:t>Maintained store appearance.</w:t>
          </w:r>
        </w:p>
      </w:sdtContent>
    </w:sdt>
    <w:sectPr w:rsidR="00781147" w:rsidRPr="0053630A" w:rsidSect="0013120F">
      <w:headerReference w:type="default" r:id="rId7"/>
      <w:headerReference w:type="first" r:id="rId8"/>
      <w:footerReference w:type="first" r:id="rId9"/>
      <w:pgSz w:w="12240" w:h="15840"/>
      <w:pgMar w:top="26" w:right="1080" w:bottom="720" w:left="108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5B0" w:rsidRDefault="006F25B0">
      <w:pPr>
        <w:spacing w:line="240" w:lineRule="auto"/>
      </w:pPr>
      <w:r>
        <w:separator/>
      </w:r>
    </w:p>
  </w:endnote>
  <w:endnote w:type="continuationSeparator" w:id="0">
    <w:p w:rsidR="006F25B0" w:rsidRDefault="006F25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5B0" w:rsidRDefault="006F25B0" w:rsidP="00FE15A7">
    <w:pPr>
      <w:pStyle w:val="ContactDetails"/>
      <w:contextualSpacing/>
      <w:jc w:val="center"/>
    </w:pPr>
    <w:r>
      <w:tab/>
    </w:r>
    <w: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5B0" w:rsidRDefault="006F25B0">
      <w:pPr>
        <w:spacing w:line="240" w:lineRule="auto"/>
      </w:pPr>
      <w:r>
        <w:separator/>
      </w:r>
    </w:p>
  </w:footnote>
  <w:footnote w:type="continuationSeparator" w:id="0">
    <w:p w:rsidR="006F25B0" w:rsidRDefault="006F25B0">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5B0" w:rsidRDefault="006F25B0">
    <w:pPr>
      <w:pStyle w:val="Header"/>
    </w:pPr>
    <w:r>
      <w:t xml:space="preserve">Page </w:t>
    </w:r>
    <w:fldSimple w:instr=" page ">
      <w:r w:rsidR="00191FCC">
        <w:rPr>
          <w:noProof/>
        </w:rPr>
        <w:t>2</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5B0" w:rsidRDefault="006F25B0" w:rsidP="00A47B38">
    <w:pPr>
      <w:pStyle w:val="Title"/>
    </w:pPr>
    <w:r>
      <w:t>Derek Frank</w:t>
    </w:r>
  </w:p>
  <w:p w:rsidR="006F25B0" w:rsidRPr="00D07F29" w:rsidRDefault="007144CB" w:rsidP="00A47B38">
    <w:r>
      <w:t xml:space="preserve">Junior </w:t>
    </w:r>
    <w:r w:rsidR="00191FCC">
      <w:t>Developer</w:t>
    </w:r>
  </w:p>
  <w:p w:rsidR="006F25B0" w:rsidRPr="00741302" w:rsidRDefault="006F25B0" w:rsidP="006D3869">
    <w:pPr>
      <w:pStyle w:val="ContactDetails"/>
      <w:contextualSpacing/>
    </w:pPr>
    <w:r>
      <w:rPr>
        <w:b/>
      </w:rPr>
      <w:t xml:space="preserve">Permanent Address </w:t>
    </w:r>
    <w:r>
      <w:rPr>
        <w:i/>
      </w:rPr>
      <w:t>(Willing to relocate)</w:t>
    </w:r>
    <w:r>
      <w:tab/>
    </w:r>
    <w:r>
      <w:tab/>
    </w:r>
    <w:r>
      <w:tab/>
    </w:r>
    <w:r w:rsidR="00936B8B">
      <w:tab/>
    </w:r>
    <w:r w:rsidRPr="00BB2056">
      <w:rPr>
        <w:b/>
      </w:rPr>
      <w:t xml:space="preserve">E-Mail: </w:t>
    </w:r>
    <w:hyperlink r:id="rId1" w:history="1">
      <w:r w:rsidRPr="00F91A8D">
        <w:rPr>
          <w:rStyle w:val="Hyperlink"/>
        </w:rPr>
        <w:t>derekmfrank@gmail.com</w:t>
      </w:r>
    </w:hyperlink>
  </w:p>
  <w:p w:rsidR="006F25B0" w:rsidRDefault="006F25B0" w:rsidP="006D3869">
    <w:pPr>
      <w:pStyle w:val="ContactDetails"/>
      <w:contextualSpacing/>
    </w:pPr>
    <w:r>
      <w:t>3542 Via Dolce</w:t>
    </w:r>
    <w:r>
      <w:tab/>
    </w:r>
    <w:r>
      <w:tab/>
    </w:r>
    <w:r>
      <w:tab/>
    </w:r>
    <w:r>
      <w:tab/>
    </w:r>
    <w:r>
      <w:tab/>
    </w:r>
    <w:r>
      <w:tab/>
    </w:r>
    <w:r w:rsidR="00936B8B">
      <w:tab/>
    </w:r>
    <w:r>
      <w:rPr>
        <w:b/>
      </w:rPr>
      <w:t>Portfolio:</w:t>
    </w:r>
    <w:r>
      <w:t xml:space="preserve"> derekmfrank.com/portfolio/</w:t>
    </w:r>
  </w:p>
  <w:p w:rsidR="006F25B0" w:rsidRDefault="006F25B0" w:rsidP="006D3869">
    <w:pPr>
      <w:pStyle w:val="ContactDetails"/>
      <w:contextualSpacing/>
    </w:pPr>
    <w:r>
      <w:t>Marina Del Rey, CA 90292</w:t>
    </w:r>
    <w:r>
      <w:tab/>
    </w:r>
    <w:r>
      <w:tab/>
    </w:r>
    <w:r>
      <w:tab/>
    </w:r>
    <w:r>
      <w:tab/>
    </w:r>
    <w:r>
      <w:tab/>
    </w:r>
    <w:r w:rsidR="00936B8B">
      <w:tab/>
    </w:r>
    <w:proofErr w:type="spellStart"/>
    <w:r>
      <w:rPr>
        <w:b/>
      </w:rPr>
      <w:t>GitHub</w:t>
    </w:r>
    <w:proofErr w:type="spellEnd"/>
    <w:r>
      <w:rPr>
        <w:b/>
      </w:rPr>
      <w:t>:</w:t>
    </w:r>
    <w:r>
      <w:t xml:space="preserve"> </w:t>
    </w:r>
    <w:proofErr w:type="spellStart"/>
    <w:r>
      <w:t>g</w:t>
    </w:r>
    <w:r w:rsidRPr="00653811">
      <w:t>ithub.com/dmfrank</w:t>
    </w:r>
    <w:proofErr w:type="spellEnd"/>
  </w:p>
  <w:p w:rsidR="006F25B0" w:rsidRPr="0013120F" w:rsidRDefault="006F25B0" w:rsidP="004E09B0">
    <w:pPr>
      <w:pStyle w:val="ContactDetails"/>
      <w:contextualSpacing/>
    </w:pPr>
    <w:r>
      <w:rPr>
        <w:b/>
      </w:rPr>
      <w:t>Cell</w:t>
    </w:r>
    <w:r w:rsidRPr="00BB2056">
      <w:rPr>
        <w:b/>
      </w:rPr>
      <w:t>:</w:t>
    </w:r>
    <w:r w:rsidRPr="00BB2056">
      <w:t xml:space="preserve"> (310) - 707 - 5195  </w:t>
    </w:r>
    <w:r>
      <w:tab/>
    </w:r>
    <w:r>
      <w:tab/>
    </w:r>
    <w:r>
      <w:tab/>
    </w:r>
    <w:r>
      <w:tab/>
    </w:r>
    <w:r>
      <w:tab/>
    </w:r>
    <w:r w:rsidR="00936B8B">
      <w:tab/>
    </w:r>
    <w:proofErr w:type="spellStart"/>
    <w:r>
      <w:rPr>
        <w:b/>
      </w:rPr>
      <w:t>BitBucket</w:t>
    </w:r>
    <w:proofErr w:type="spellEnd"/>
    <w:r>
      <w:rPr>
        <w:b/>
      </w:rPr>
      <w:t>:</w:t>
    </w:r>
    <w:r>
      <w:t xml:space="preserve"> </w:t>
    </w:r>
    <w:proofErr w:type="spellStart"/>
    <w:r>
      <w:t>bitbucket.org/dmfrank</w:t>
    </w:r>
    <w:proofErr w:type="spellEnd"/>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06C6845"/>
    <w:multiLevelType w:val="hybridMultilevel"/>
    <w:tmpl w:val="BCA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2C7650"/>
    <w:multiLevelType w:val="multilevel"/>
    <w:tmpl w:val="226CD2E6"/>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08473A0C"/>
    <w:multiLevelType w:val="hybridMultilevel"/>
    <w:tmpl w:val="E296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035EAB"/>
    <w:multiLevelType w:val="hybridMultilevel"/>
    <w:tmpl w:val="B2BA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0F5D46"/>
    <w:multiLevelType w:val="hybridMultilevel"/>
    <w:tmpl w:val="0668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55C81"/>
    <w:multiLevelType w:val="hybridMultilevel"/>
    <w:tmpl w:val="226CD2E6"/>
    <w:lvl w:ilvl="0" w:tplc="93AA53EE">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23A8D"/>
    <w:multiLevelType w:val="hybridMultilevel"/>
    <w:tmpl w:val="E708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917CA5"/>
    <w:multiLevelType w:val="hybridMultilevel"/>
    <w:tmpl w:val="0DFC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B90FF3"/>
    <w:multiLevelType w:val="multilevel"/>
    <w:tmpl w:val="B7FCE3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7534BE"/>
    <w:multiLevelType w:val="multilevel"/>
    <w:tmpl w:val="B2BA36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2E827FE7"/>
    <w:multiLevelType w:val="hybridMultilevel"/>
    <w:tmpl w:val="C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0D28DD"/>
    <w:multiLevelType w:val="hybridMultilevel"/>
    <w:tmpl w:val="ED4E8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C82B38"/>
    <w:multiLevelType w:val="hybridMultilevel"/>
    <w:tmpl w:val="5AAC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22BC7"/>
    <w:multiLevelType w:val="hybridMultilevel"/>
    <w:tmpl w:val="4364CD10"/>
    <w:lvl w:ilvl="0" w:tplc="8EC24DB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C6B81"/>
    <w:multiLevelType w:val="hybridMultilevel"/>
    <w:tmpl w:val="06A0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554031"/>
    <w:multiLevelType w:val="hybridMultilevel"/>
    <w:tmpl w:val="A15A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841FED"/>
    <w:multiLevelType w:val="hybridMultilevel"/>
    <w:tmpl w:val="DFC6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6E6673"/>
    <w:multiLevelType w:val="hybridMultilevel"/>
    <w:tmpl w:val="12243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10313F"/>
    <w:multiLevelType w:val="multilevel"/>
    <w:tmpl w:val="E29652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67FC6EFF"/>
    <w:multiLevelType w:val="hybridMultilevel"/>
    <w:tmpl w:val="F0E4166A"/>
    <w:lvl w:ilvl="0" w:tplc="8EC24DB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5F292D"/>
    <w:multiLevelType w:val="hybridMultilevel"/>
    <w:tmpl w:val="B7FC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9"/>
  </w:num>
  <w:num w:numId="13">
    <w:abstractNumId w:val="26"/>
  </w:num>
  <w:num w:numId="14">
    <w:abstractNumId w:val="27"/>
  </w:num>
  <w:num w:numId="15">
    <w:abstractNumId w:val="20"/>
  </w:num>
  <w:num w:numId="16">
    <w:abstractNumId w:val="30"/>
  </w:num>
  <w:num w:numId="17">
    <w:abstractNumId w:val="12"/>
  </w:num>
  <w:num w:numId="18">
    <w:abstractNumId w:val="22"/>
  </w:num>
  <w:num w:numId="19">
    <w:abstractNumId w:val="24"/>
  </w:num>
  <w:num w:numId="20">
    <w:abstractNumId w:val="17"/>
  </w:num>
  <w:num w:numId="21">
    <w:abstractNumId w:val="13"/>
  </w:num>
  <w:num w:numId="22">
    <w:abstractNumId w:val="16"/>
  </w:num>
  <w:num w:numId="23">
    <w:abstractNumId w:val="25"/>
  </w:num>
  <w:num w:numId="24">
    <w:abstractNumId w:val="11"/>
  </w:num>
  <w:num w:numId="25">
    <w:abstractNumId w:val="15"/>
  </w:num>
  <w:num w:numId="26">
    <w:abstractNumId w:val="19"/>
  </w:num>
  <w:num w:numId="27">
    <w:abstractNumId w:val="14"/>
  </w:num>
  <w:num w:numId="28">
    <w:abstractNumId w:val="10"/>
  </w:num>
  <w:num w:numId="29">
    <w:abstractNumId w:val="23"/>
  </w:num>
  <w:num w:numId="30">
    <w:abstractNumId w:val="28"/>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18"/>
  <w:proofState w:spelling="clean" w:grammar="clean"/>
  <w:attachedTemplate r:id="rId1"/>
  <w:doNotTrackMoves/>
  <w:defaultTabStop w:val="720"/>
  <w:characterSpacingControl w:val="doNotCompress"/>
  <w:savePreviewPicture/>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781147"/>
    <w:rsid w:val="000069C2"/>
    <w:rsid w:val="00022360"/>
    <w:rsid w:val="00022546"/>
    <w:rsid w:val="00030A49"/>
    <w:rsid w:val="00064524"/>
    <w:rsid w:val="0008126F"/>
    <w:rsid w:val="00093A64"/>
    <w:rsid w:val="000B63EE"/>
    <w:rsid w:val="000C24A9"/>
    <w:rsid w:val="000C5C08"/>
    <w:rsid w:val="000E7028"/>
    <w:rsid w:val="000F3836"/>
    <w:rsid w:val="00107855"/>
    <w:rsid w:val="0010789A"/>
    <w:rsid w:val="001153B4"/>
    <w:rsid w:val="00126FEE"/>
    <w:rsid w:val="0013120F"/>
    <w:rsid w:val="0013747D"/>
    <w:rsid w:val="00160D2C"/>
    <w:rsid w:val="00161298"/>
    <w:rsid w:val="00177D3B"/>
    <w:rsid w:val="00191FCC"/>
    <w:rsid w:val="001B051C"/>
    <w:rsid w:val="001C09B9"/>
    <w:rsid w:val="001D393A"/>
    <w:rsid w:val="001E52F1"/>
    <w:rsid w:val="00202ED7"/>
    <w:rsid w:val="00213292"/>
    <w:rsid w:val="00214509"/>
    <w:rsid w:val="00221BBF"/>
    <w:rsid w:val="002471BC"/>
    <w:rsid w:val="00254EF7"/>
    <w:rsid w:val="0025727F"/>
    <w:rsid w:val="00261A61"/>
    <w:rsid w:val="00266ECE"/>
    <w:rsid w:val="002877F5"/>
    <w:rsid w:val="00296A53"/>
    <w:rsid w:val="00297339"/>
    <w:rsid w:val="00297A4C"/>
    <w:rsid w:val="002A0812"/>
    <w:rsid w:val="002C2455"/>
    <w:rsid w:val="00316974"/>
    <w:rsid w:val="00327FE7"/>
    <w:rsid w:val="00340964"/>
    <w:rsid w:val="00342756"/>
    <w:rsid w:val="003429B4"/>
    <w:rsid w:val="00343C64"/>
    <w:rsid w:val="003820DF"/>
    <w:rsid w:val="003872D0"/>
    <w:rsid w:val="003B37CD"/>
    <w:rsid w:val="003B6F43"/>
    <w:rsid w:val="003C0A07"/>
    <w:rsid w:val="003C6964"/>
    <w:rsid w:val="00404A07"/>
    <w:rsid w:val="00414D57"/>
    <w:rsid w:val="0042244F"/>
    <w:rsid w:val="00424710"/>
    <w:rsid w:val="00430022"/>
    <w:rsid w:val="00444A13"/>
    <w:rsid w:val="00447BFB"/>
    <w:rsid w:val="004746EE"/>
    <w:rsid w:val="004870E8"/>
    <w:rsid w:val="00497804"/>
    <w:rsid w:val="004A5264"/>
    <w:rsid w:val="004A6231"/>
    <w:rsid w:val="004C35D8"/>
    <w:rsid w:val="004C368D"/>
    <w:rsid w:val="004C53ED"/>
    <w:rsid w:val="004E09B0"/>
    <w:rsid w:val="005175A9"/>
    <w:rsid w:val="0053630A"/>
    <w:rsid w:val="00552885"/>
    <w:rsid w:val="00554E71"/>
    <w:rsid w:val="00561595"/>
    <w:rsid w:val="00576092"/>
    <w:rsid w:val="005A1966"/>
    <w:rsid w:val="005A4A55"/>
    <w:rsid w:val="005B03E4"/>
    <w:rsid w:val="005B383F"/>
    <w:rsid w:val="005B7313"/>
    <w:rsid w:val="005C40B3"/>
    <w:rsid w:val="005C7CB6"/>
    <w:rsid w:val="005C7E6D"/>
    <w:rsid w:val="00621F3E"/>
    <w:rsid w:val="00632B18"/>
    <w:rsid w:val="006331BB"/>
    <w:rsid w:val="0063450E"/>
    <w:rsid w:val="00642659"/>
    <w:rsid w:val="00642E21"/>
    <w:rsid w:val="00653811"/>
    <w:rsid w:val="006555B0"/>
    <w:rsid w:val="00662116"/>
    <w:rsid w:val="00662777"/>
    <w:rsid w:val="00663967"/>
    <w:rsid w:val="00666D83"/>
    <w:rsid w:val="00672B41"/>
    <w:rsid w:val="006A0D47"/>
    <w:rsid w:val="006A587F"/>
    <w:rsid w:val="006B0C03"/>
    <w:rsid w:val="006B2942"/>
    <w:rsid w:val="006D3869"/>
    <w:rsid w:val="006D5815"/>
    <w:rsid w:val="006E2F31"/>
    <w:rsid w:val="006F25B0"/>
    <w:rsid w:val="006F4FD8"/>
    <w:rsid w:val="00707A7F"/>
    <w:rsid w:val="007144CB"/>
    <w:rsid w:val="007174B7"/>
    <w:rsid w:val="00720ACB"/>
    <w:rsid w:val="00721788"/>
    <w:rsid w:val="00741302"/>
    <w:rsid w:val="00742A56"/>
    <w:rsid w:val="00762EBF"/>
    <w:rsid w:val="00781147"/>
    <w:rsid w:val="00784E47"/>
    <w:rsid w:val="007A1FBF"/>
    <w:rsid w:val="007A3166"/>
    <w:rsid w:val="007B08EA"/>
    <w:rsid w:val="007C61AC"/>
    <w:rsid w:val="007D5332"/>
    <w:rsid w:val="007D5E52"/>
    <w:rsid w:val="007D7A35"/>
    <w:rsid w:val="007E1730"/>
    <w:rsid w:val="007F02BB"/>
    <w:rsid w:val="007F41D0"/>
    <w:rsid w:val="007F54F0"/>
    <w:rsid w:val="00807E77"/>
    <w:rsid w:val="00815722"/>
    <w:rsid w:val="00820215"/>
    <w:rsid w:val="0083034A"/>
    <w:rsid w:val="00831120"/>
    <w:rsid w:val="008329C6"/>
    <w:rsid w:val="00841D8A"/>
    <w:rsid w:val="008472F9"/>
    <w:rsid w:val="00847BA9"/>
    <w:rsid w:val="00865249"/>
    <w:rsid w:val="00867624"/>
    <w:rsid w:val="00880933"/>
    <w:rsid w:val="00880DC8"/>
    <w:rsid w:val="008A59FD"/>
    <w:rsid w:val="008A75E0"/>
    <w:rsid w:val="008B26F1"/>
    <w:rsid w:val="008B2809"/>
    <w:rsid w:val="008C3B5C"/>
    <w:rsid w:val="008C7CE2"/>
    <w:rsid w:val="008D1703"/>
    <w:rsid w:val="008D5072"/>
    <w:rsid w:val="008D5DCC"/>
    <w:rsid w:val="008E69CE"/>
    <w:rsid w:val="00913FE5"/>
    <w:rsid w:val="00915522"/>
    <w:rsid w:val="0091705F"/>
    <w:rsid w:val="009226FE"/>
    <w:rsid w:val="009244D3"/>
    <w:rsid w:val="00936B8B"/>
    <w:rsid w:val="00946FBD"/>
    <w:rsid w:val="009545EF"/>
    <w:rsid w:val="00975F15"/>
    <w:rsid w:val="00983190"/>
    <w:rsid w:val="009972AC"/>
    <w:rsid w:val="009A445F"/>
    <w:rsid w:val="009B4E66"/>
    <w:rsid w:val="009B4EF6"/>
    <w:rsid w:val="009E398F"/>
    <w:rsid w:val="00A05ECD"/>
    <w:rsid w:val="00A140BE"/>
    <w:rsid w:val="00A17A8F"/>
    <w:rsid w:val="00A27C28"/>
    <w:rsid w:val="00A31A8A"/>
    <w:rsid w:val="00A47533"/>
    <w:rsid w:val="00A47B38"/>
    <w:rsid w:val="00A529A5"/>
    <w:rsid w:val="00A90445"/>
    <w:rsid w:val="00A978D3"/>
    <w:rsid w:val="00AB4B80"/>
    <w:rsid w:val="00AD7AC4"/>
    <w:rsid w:val="00AE288B"/>
    <w:rsid w:val="00B05CFE"/>
    <w:rsid w:val="00B10F8D"/>
    <w:rsid w:val="00B2452C"/>
    <w:rsid w:val="00B25988"/>
    <w:rsid w:val="00B42A0C"/>
    <w:rsid w:val="00B758B4"/>
    <w:rsid w:val="00B9011B"/>
    <w:rsid w:val="00BB03F1"/>
    <w:rsid w:val="00BB2056"/>
    <w:rsid w:val="00BB3796"/>
    <w:rsid w:val="00BD5700"/>
    <w:rsid w:val="00C10BFE"/>
    <w:rsid w:val="00C11A55"/>
    <w:rsid w:val="00C31C52"/>
    <w:rsid w:val="00C35992"/>
    <w:rsid w:val="00C43B68"/>
    <w:rsid w:val="00C43EE4"/>
    <w:rsid w:val="00C45B3A"/>
    <w:rsid w:val="00C55B8F"/>
    <w:rsid w:val="00C64AE1"/>
    <w:rsid w:val="00C93000"/>
    <w:rsid w:val="00CC099E"/>
    <w:rsid w:val="00CC6BE6"/>
    <w:rsid w:val="00CD11D8"/>
    <w:rsid w:val="00CD3AA0"/>
    <w:rsid w:val="00CE4A3E"/>
    <w:rsid w:val="00CE4EE6"/>
    <w:rsid w:val="00CF6BB3"/>
    <w:rsid w:val="00D00495"/>
    <w:rsid w:val="00D07C6E"/>
    <w:rsid w:val="00D07F29"/>
    <w:rsid w:val="00D31F65"/>
    <w:rsid w:val="00D55553"/>
    <w:rsid w:val="00D57A80"/>
    <w:rsid w:val="00D635DD"/>
    <w:rsid w:val="00DE2942"/>
    <w:rsid w:val="00DF60F8"/>
    <w:rsid w:val="00E02433"/>
    <w:rsid w:val="00E04ED7"/>
    <w:rsid w:val="00E21CDD"/>
    <w:rsid w:val="00E31BCB"/>
    <w:rsid w:val="00E35189"/>
    <w:rsid w:val="00E406B1"/>
    <w:rsid w:val="00E41A00"/>
    <w:rsid w:val="00E5236D"/>
    <w:rsid w:val="00E669A8"/>
    <w:rsid w:val="00E90005"/>
    <w:rsid w:val="00E96F70"/>
    <w:rsid w:val="00EA0ADB"/>
    <w:rsid w:val="00ED0DBA"/>
    <w:rsid w:val="00ED6D67"/>
    <w:rsid w:val="00ED72B5"/>
    <w:rsid w:val="00EE6D1B"/>
    <w:rsid w:val="00EF1F37"/>
    <w:rsid w:val="00F16FE1"/>
    <w:rsid w:val="00F31A76"/>
    <w:rsid w:val="00F37671"/>
    <w:rsid w:val="00F50B20"/>
    <w:rsid w:val="00F50EDD"/>
    <w:rsid w:val="00F64D89"/>
    <w:rsid w:val="00F753EA"/>
    <w:rsid w:val="00F777B9"/>
    <w:rsid w:val="00F85E4A"/>
    <w:rsid w:val="00F92994"/>
    <w:rsid w:val="00FE15A7"/>
    <w:rsid w:val="00FE593C"/>
    <w:rsid w:val="00FE5A58"/>
    <w:rsid w:val="00FE5D95"/>
    <w:rsid w:val="00FF0412"/>
    <w:rsid w:val="00FF097D"/>
    <w:rsid w:val="00FF7939"/>
  </w:rsids>
  <m:mathPr>
    <m:mathFont m:val="Book Antiqu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0C24A9"/>
    <w:pPr>
      <w:spacing w:after="200" w:line="23" w:lineRule="atLeast"/>
      <w:ind w:left="360" w:hanging="360"/>
      <w:contextualSpacing/>
    </w:pPr>
  </w:style>
  <w:style w:type="character" w:customStyle="1" w:styleId="BodyTextChar">
    <w:name w:val="Body Text Char"/>
    <w:basedOn w:val="DefaultParagraphFont"/>
    <w:link w:val="BodyText"/>
    <w:rsid w:val="000C24A9"/>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8C503B"/>
    <w:pPr>
      <w:tabs>
        <w:tab w:val="center" w:pos="4680"/>
        <w:tab w:val="right" w:pos="9360"/>
      </w:tabs>
      <w:spacing w:line="240" w:lineRule="auto"/>
    </w:pPr>
  </w:style>
  <w:style w:type="character" w:customStyle="1" w:styleId="FooterChar">
    <w:name w:val="Footer Char"/>
    <w:basedOn w:val="DefaultParagraphFont"/>
    <w:link w:val="Footer"/>
    <w:semiHidden/>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D436321AFD798E4DBF58D7112770DD71">
    <w:name w:val="D436321AFD798E4DBF58D7112770DD71"/>
    <w:rsid w:val="00447BFB"/>
    <w:rPr>
      <w:sz w:val="24"/>
      <w:szCs w:val="24"/>
    </w:rPr>
  </w:style>
  <w:style w:type="character" w:styleId="Hyperlink">
    <w:name w:val="Hyperlink"/>
    <w:basedOn w:val="DefaultParagraphFont"/>
    <w:rsid w:val="0010789A"/>
    <w:rPr>
      <w:color w:val="A9122A"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derekmfrank@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dmf:Applications:Microsoft%20Office%202008:Office:Media:Templates:Resumes:Simp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8D1380856DFF45A0284DC319573087"/>
        <w:category>
          <w:name w:val="General"/>
          <w:gallery w:val="placeholder"/>
        </w:category>
        <w:types>
          <w:type w:val="bbPlcHdr"/>
        </w:types>
        <w:behaviors>
          <w:behavior w:val="content"/>
        </w:behaviors>
        <w:guid w:val="{A82FEAB4-C1B2-9141-81B8-A76525EFA806}"/>
      </w:docPartPr>
      <w:docPartBody>
        <w:p w:rsidR="00641C35" w:rsidRDefault="00641C35">
          <w:pPr>
            <w:pStyle w:val="DA8D1380856DFF45A0284DC319573087"/>
          </w:pPr>
          <w:r>
            <w:t>Lorem ipsum dolor</w:t>
          </w:r>
        </w:p>
      </w:docPartBody>
    </w:docPart>
    <w:docPart>
      <w:docPartPr>
        <w:name w:val="8930FB2859376344AE6BE42A9D9B7847"/>
        <w:category>
          <w:name w:val="General"/>
          <w:gallery w:val="placeholder"/>
        </w:category>
        <w:types>
          <w:type w:val="bbPlcHdr"/>
        </w:types>
        <w:behaviors>
          <w:behavior w:val="content"/>
        </w:behaviors>
        <w:guid w:val="{CF64832A-6B82-9947-9BB9-C4D05F742C85}"/>
      </w:docPartPr>
      <w:docPartBody>
        <w:p w:rsidR="00641C35" w:rsidRDefault="00641C35">
          <w:pPr>
            <w:pStyle w:val="ListBullet"/>
          </w:pPr>
          <w:r>
            <w:t>Etiam cursus suscipit enim. Nulla facilisi. Integer eleifend diam eu diam. Donec dapibus enim sollicitudin nulla. Nam hendrerit. Nunc id nisi. Curabitur sed neque. Pellentesque placerat consequat pede.</w:t>
          </w:r>
        </w:p>
        <w:p w:rsidR="00641C35" w:rsidRDefault="00641C35">
          <w:pPr>
            <w:pStyle w:val="ListBullet"/>
          </w:pPr>
          <w:r>
            <w:t>Nullam dapibus elementum metus. Aenean libero sem, commodo euismod, imperdiet et, molestie vel, neque. Duis nec sapien eu pede consectetuer placerat.</w:t>
          </w:r>
        </w:p>
        <w:p w:rsidR="00641C35" w:rsidRDefault="00641C35">
          <w:pPr>
            <w:pStyle w:val="8930FB2859376344AE6BE42A9D9B7847"/>
          </w:pPr>
          <w:r>
            <w:t>Pellentesque interdum, tellus non consectetuer mattis, lectus eros volutpat nunc, auctor nonummy nulla lectus nec tellus. Aliquam hendrerit lorem vulputate turpis.</w:t>
          </w:r>
        </w:p>
      </w:docPartBody>
    </w:docPart>
    <w:docPart>
      <w:docPartPr>
        <w:name w:val="8B82E115AD87A24895A76B1FD035DE62"/>
        <w:category>
          <w:name w:val="General"/>
          <w:gallery w:val="placeholder"/>
        </w:category>
        <w:types>
          <w:type w:val="bbPlcHdr"/>
        </w:types>
        <w:behaviors>
          <w:behavior w:val="content"/>
        </w:behaviors>
        <w:guid w:val="{DA94A1F9-6334-574D-9C5A-CDAD485BDDB5}"/>
      </w:docPartPr>
      <w:docPartBody>
        <w:p w:rsidR="00641C35" w:rsidRDefault="00641C35">
          <w:pPr>
            <w:pStyle w:val="ListBullet"/>
          </w:pPr>
          <w:r>
            <w:t>Etiam cursus suscipit enim. Nulla facilisi. Integer eleifend diam eu diam. Donec dapibus enim sollicitudin nulla. Nam hendrerit. Nunc id nisi. Curabitur sed neque. Pellentesque placerat consequat pede.</w:t>
          </w:r>
        </w:p>
        <w:p w:rsidR="00641C35" w:rsidRDefault="00641C35">
          <w:pPr>
            <w:pStyle w:val="ListBullet"/>
          </w:pPr>
          <w:r>
            <w:t>Nullam dapibus elementum metus. Aenean libero sem, commodo euismod, imperdiet et, molestie vel, neque. Duis nec sapien eu pede consectetuer placerat.</w:t>
          </w:r>
        </w:p>
        <w:p w:rsidR="00641C35" w:rsidRDefault="00641C35" w:rsidP="00641C35">
          <w:pPr>
            <w:pStyle w:val="8B82E115AD87A24895A76B1FD035DE62"/>
          </w:pPr>
          <w:r>
            <w:t>Pellentesque interdum, tellus non consectetuer mattis, lectus eros volutpat nunc, auctor nonummy nulla lectus nec tellus. Aliquam hendrerit lorem vulputate turpis.</w:t>
          </w:r>
        </w:p>
      </w:docPartBody>
    </w:docPart>
    <w:docPart>
      <w:docPartPr>
        <w:name w:val="7B2A8F268D7CED448BCDD91CBBB534F4"/>
        <w:category>
          <w:name w:val="General"/>
          <w:gallery w:val="placeholder"/>
        </w:category>
        <w:types>
          <w:type w:val="bbPlcHdr"/>
        </w:types>
        <w:behaviors>
          <w:behavior w:val="content"/>
        </w:behaviors>
        <w:guid w:val="{18D4C061-A0AA-3647-BBC6-5B7440B3FEB5}"/>
      </w:docPartPr>
      <w:docPartBody>
        <w:p w:rsidR="00AD3A7B" w:rsidRDefault="008B22A0" w:rsidP="008B22A0">
          <w:pPr>
            <w:pStyle w:val="7B2A8F268D7CED448BCDD91CBBB534F4"/>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5323C7FFE4273E4CB76C5DD598D8650D"/>
        <w:category>
          <w:name w:val="General"/>
          <w:gallery w:val="placeholder"/>
        </w:category>
        <w:types>
          <w:type w:val="bbPlcHdr"/>
        </w:types>
        <w:behaviors>
          <w:behavior w:val="content"/>
        </w:behaviors>
        <w:guid w:val="{65EC7163-DF23-F84D-8637-86D71644769B}"/>
      </w:docPartPr>
      <w:docPartBody>
        <w:p w:rsidR="00D90A1D" w:rsidRDefault="00DF5728" w:rsidP="00DF5728">
          <w:pPr>
            <w:pStyle w:val="5323C7FFE4273E4CB76C5DD598D8650D"/>
          </w:pPr>
          <w:r>
            <w:t>Aliquam dapibus.</w:t>
          </w:r>
        </w:p>
      </w:docPartBody>
    </w:docPart>
    <w:docPart>
      <w:docPartPr>
        <w:name w:val="44C4C0FE5A9ACD4BB80E3670A53F6163"/>
        <w:category>
          <w:name w:val="General"/>
          <w:gallery w:val="placeholder"/>
        </w:category>
        <w:types>
          <w:type w:val="bbPlcHdr"/>
        </w:types>
        <w:behaviors>
          <w:behavior w:val="content"/>
        </w:behaviors>
        <w:guid w:val="{0B53DADC-B86E-CE46-AB1D-103B14FB8614}"/>
      </w:docPartPr>
      <w:docPartBody>
        <w:p w:rsidR="00D90A1D" w:rsidRDefault="00DF5728" w:rsidP="00DF5728">
          <w:pPr>
            <w:pStyle w:val="44C4C0FE5A9ACD4BB80E3670A53F6163"/>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641C35"/>
    <w:rsid w:val="00007AA7"/>
    <w:rsid w:val="000239BB"/>
    <w:rsid w:val="0006736C"/>
    <w:rsid w:val="00067696"/>
    <w:rsid w:val="000E5736"/>
    <w:rsid w:val="00110168"/>
    <w:rsid w:val="001F6755"/>
    <w:rsid w:val="0028737D"/>
    <w:rsid w:val="00315EDD"/>
    <w:rsid w:val="00350CD0"/>
    <w:rsid w:val="003901CA"/>
    <w:rsid w:val="003F7C74"/>
    <w:rsid w:val="00485E35"/>
    <w:rsid w:val="004C4560"/>
    <w:rsid w:val="006113B7"/>
    <w:rsid w:val="00641C35"/>
    <w:rsid w:val="006A1B64"/>
    <w:rsid w:val="006C1893"/>
    <w:rsid w:val="006F5C56"/>
    <w:rsid w:val="0074155B"/>
    <w:rsid w:val="007D5654"/>
    <w:rsid w:val="00891C14"/>
    <w:rsid w:val="008B0471"/>
    <w:rsid w:val="008B22A0"/>
    <w:rsid w:val="00947B77"/>
    <w:rsid w:val="00A93468"/>
    <w:rsid w:val="00AB1C04"/>
    <w:rsid w:val="00AD3A7B"/>
    <w:rsid w:val="00BB6E00"/>
    <w:rsid w:val="00BF7B3B"/>
    <w:rsid w:val="00D86A16"/>
    <w:rsid w:val="00D90A1D"/>
    <w:rsid w:val="00DF5728"/>
    <w:rsid w:val="00E40319"/>
    <w:rsid w:val="00EC48F3"/>
    <w:rsid w:val="00ED1FA4"/>
    <w:rsid w:val="00F270BA"/>
    <w:rsid w:val="00F62F20"/>
  </w:rsids>
  <m:mathPr>
    <m:mathFont m:val="Book Antiqu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5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4C4560"/>
    <w:pPr>
      <w:spacing w:after="200"/>
    </w:pPr>
    <w:rPr>
      <w:rFonts w:eastAsiaTheme="minorHAnsi"/>
      <w:sz w:val="20"/>
      <w:szCs w:val="22"/>
    </w:rPr>
  </w:style>
  <w:style w:type="character" w:customStyle="1" w:styleId="BodyTextChar">
    <w:name w:val="Body Text Char"/>
    <w:basedOn w:val="DefaultParagraphFont"/>
    <w:link w:val="BodyText"/>
    <w:rsid w:val="004C4560"/>
    <w:rPr>
      <w:rFonts w:eastAsiaTheme="minorHAnsi"/>
      <w:sz w:val="20"/>
      <w:szCs w:val="22"/>
    </w:rPr>
  </w:style>
  <w:style w:type="paragraph" w:customStyle="1" w:styleId="FF11AF875B046F44A77A4E925D9A9F91">
    <w:name w:val="FF11AF875B046F44A77A4E925D9A9F91"/>
    <w:rsid w:val="004C4560"/>
  </w:style>
  <w:style w:type="paragraph" w:customStyle="1" w:styleId="4C2C5EA6482D2D419055A6237BA8F486">
    <w:name w:val="4C2C5EA6482D2D419055A6237BA8F486"/>
    <w:rsid w:val="004C4560"/>
  </w:style>
  <w:style w:type="paragraph" w:styleId="ListBullet">
    <w:name w:val="List Bullet"/>
    <w:basedOn w:val="Normal"/>
    <w:rsid w:val="00641C35"/>
    <w:pPr>
      <w:numPr>
        <w:numId w:val="1"/>
      </w:numPr>
      <w:spacing w:after="120" w:line="276" w:lineRule="auto"/>
    </w:pPr>
    <w:rPr>
      <w:rFonts w:eastAsiaTheme="minorHAnsi"/>
      <w:sz w:val="20"/>
      <w:szCs w:val="22"/>
    </w:rPr>
  </w:style>
  <w:style w:type="paragraph" w:customStyle="1" w:styleId="0A4ACECB226B9E45B7A49D3E284DD054">
    <w:name w:val="0A4ACECB226B9E45B7A49D3E284DD054"/>
    <w:rsid w:val="004C4560"/>
  </w:style>
  <w:style w:type="paragraph" w:customStyle="1" w:styleId="DA8D1380856DFF45A0284DC319573087">
    <w:name w:val="DA8D1380856DFF45A0284DC319573087"/>
    <w:rsid w:val="004C4560"/>
  </w:style>
  <w:style w:type="paragraph" w:customStyle="1" w:styleId="8930FB2859376344AE6BE42A9D9B7847">
    <w:name w:val="8930FB2859376344AE6BE42A9D9B7847"/>
    <w:rsid w:val="004C4560"/>
  </w:style>
  <w:style w:type="paragraph" w:customStyle="1" w:styleId="203D6FA3CAD3184F908622E3DBCBF329">
    <w:name w:val="203D6FA3CAD3184F908622E3DBCBF329"/>
    <w:rsid w:val="004C4560"/>
  </w:style>
  <w:style w:type="paragraph" w:customStyle="1" w:styleId="D436321AFD798E4DBF58D7112770DD71">
    <w:name w:val="D436321AFD798E4DBF58D7112770DD71"/>
    <w:rsid w:val="004C4560"/>
  </w:style>
  <w:style w:type="paragraph" w:customStyle="1" w:styleId="6BC752D92AF65047A5F4758F9D4D4120">
    <w:name w:val="6BC752D92AF65047A5F4758F9D4D4120"/>
    <w:rsid w:val="004C4560"/>
  </w:style>
  <w:style w:type="paragraph" w:customStyle="1" w:styleId="A7A12C1497DE4D4D8B6AC6B8711B16A4">
    <w:name w:val="A7A12C1497DE4D4D8B6AC6B8711B16A4"/>
    <w:rsid w:val="004C4560"/>
  </w:style>
  <w:style w:type="paragraph" w:customStyle="1" w:styleId="74F2E18441B0FB438CBD5CBC02441150">
    <w:name w:val="74F2E18441B0FB438CBD5CBC02441150"/>
    <w:rsid w:val="004C4560"/>
  </w:style>
  <w:style w:type="paragraph" w:customStyle="1" w:styleId="7746DD982BF4E440BFD73FCA7A46B54B">
    <w:name w:val="7746DD982BF4E440BFD73FCA7A46B54B"/>
    <w:rsid w:val="00641C35"/>
  </w:style>
  <w:style w:type="paragraph" w:customStyle="1" w:styleId="3EE42CDFFDED4744985D7D55A8676D7D">
    <w:name w:val="3EE42CDFFDED4744985D7D55A8676D7D"/>
    <w:rsid w:val="00641C35"/>
  </w:style>
  <w:style w:type="paragraph" w:customStyle="1" w:styleId="7071016B3016DD44AA858BDF681E117F">
    <w:name w:val="7071016B3016DD44AA858BDF681E117F"/>
    <w:rsid w:val="00641C35"/>
  </w:style>
  <w:style w:type="paragraph" w:customStyle="1" w:styleId="8B82E115AD87A24895A76B1FD035DE62">
    <w:name w:val="8B82E115AD87A24895A76B1FD035DE62"/>
    <w:rsid w:val="00641C35"/>
  </w:style>
  <w:style w:type="paragraph" w:customStyle="1" w:styleId="59E0AEBE5973614DAAC92638528901BD">
    <w:name w:val="59E0AEBE5973614DAAC92638528901BD"/>
    <w:rsid w:val="008B22A0"/>
  </w:style>
  <w:style w:type="paragraph" w:customStyle="1" w:styleId="6D85C5C2BC61184F80F477EDB6C70546">
    <w:name w:val="6D85C5C2BC61184F80F477EDB6C70546"/>
    <w:rsid w:val="008B22A0"/>
  </w:style>
  <w:style w:type="paragraph" w:customStyle="1" w:styleId="7B2A8F268D7CED448BCDD91CBBB534F4">
    <w:name w:val="7B2A8F268D7CED448BCDD91CBBB534F4"/>
    <w:rsid w:val="008B22A0"/>
  </w:style>
  <w:style w:type="paragraph" w:customStyle="1" w:styleId="5323C7FFE4273E4CB76C5DD598D8650D">
    <w:name w:val="5323C7FFE4273E4CB76C5DD598D8650D"/>
    <w:rsid w:val="00DF5728"/>
  </w:style>
  <w:style w:type="paragraph" w:customStyle="1" w:styleId="44C4C0FE5A9ACD4BB80E3670A53F6163">
    <w:name w:val="44C4C0FE5A9ACD4BB80E3670A53F6163"/>
    <w:rsid w:val="00DF5728"/>
  </w:style>
  <w:style w:type="paragraph" w:customStyle="1" w:styleId="4F7BB30016B05347916E28C2C06D00A2">
    <w:name w:val="4F7BB30016B05347916E28C2C06D00A2"/>
    <w:rsid w:val="00350CD0"/>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1</TotalTime>
  <Pages>2</Pages>
  <Words>424</Words>
  <Characters>2421</Characters>
  <Application>Microsoft Macintosh Word</Application>
  <DocSecurity>0</DocSecurity>
  <Lines>20</Lines>
  <Paragraphs>4</Paragraphs>
  <ScaleCrop>false</ScaleCrop>
  <Manager/>
  <Company/>
  <LinksUpToDate>false</LinksUpToDate>
  <CharactersWithSpaces>2973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Frank</dc:creator>
  <cp:keywords/>
  <dc:description/>
  <cp:lastModifiedBy>Derek Frank</cp:lastModifiedBy>
  <cp:revision>3</cp:revision>
  <cp:lastPrinted>2013-05-31T05:00:00Z</cp:lastPrinted>
  <dcterms:created xsi:type="dcterms:W3CDTF">2013-05-31T05:00:00Z</dcterms:created>
  <dcterms:modified xsi:type="dcterms:W3CDTF">2013-05-31T05:02:00Z</dcterms:modified>
  <cp:category/>
</cp:coreProperties>
</file>